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AF481" w14:textId="77777777" w:rsidR="001F2EAB" w:rsidRPr="00B5798D" w:rsidRDefault="00B5798D" w:rsidP="004E7196">
      <w:pPr>
        <w:pStyle w:val="affa"/>
        <w:rPr>
          <w:i/>
          <w:color w:val="FF0000"/>
        </w:rPr>
      </w:pPr>
      <w:bookmarkStart w:id="0" w:name="_GoBack"/>
      <w:bookmarkEnd w:id="0"/>
      <w:r>
        <w:t xml:space="preserve">Задача </w:t>
      </w:r>
      <w:r>
        <w:rPr>
          <w:lang w:val="en-US"/>
        </w:rPr>
        <w:t xml:space="preserve">Pyhon – </w:t>
      </w:r>
      <w:r>
        <w:t>анализ успешности сотрудников</w:t>
      </w:r>
    </w:p>
    <w:p w14:paraId="4E9AF482" w14:textId="77777777" w:rsidR="00B5798D" w:rsidRDefault="005C3EF6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>
        <w:fldChar w:fldCharType="begin"/>
      </w:r>
      <w:r w:rsidR="009B18EB">
        <w:instrText xml:space="preserve"> TOC \h \z \t "Заголовок 1;1;Заголовок 2;2;Заголовок 3;3;Заголовок  1;1" </w:instrText>
      </w:r>
      <w:r>
        <w:fldChar w:fldCharType="separate"/>
      </w:r>
      <w:hyperlink w:anchor="_Toc369706383" w:history="1">
        <w:r w:rsidR="00B5798D" w:rsidRPr="008B75C4">
          <w:rPr>
            <w:rStyle w:val="a5"/>
          </w:rPr>
          <w:t>Формулировка задания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_Toc369706383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3" w14:textId="77777777" w:rsidR="00B5798D" w:rsidRDefault="008930F5">
      <w:pPr>
        <w:pStyle w:val="3c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69706384" w:history="1">
        <w:r w:rsidR="00B5798D" w:rsidRPr="008B75C4">
          <w:rPr>
            <w:rStyle w:val="a5"/>
            <w:noProof/>
          </w:rPr>
          <w:t>Цели:</w:t>
        </w:r>
        <w:r w:rsidR="00B5798D">
          <w:rPr>
            <w:noProof/>
            <w:webHidden/>
          </w:rPr>
          <w:tab/>
        </w:r>
        <w:r w:rsidR="00B5798D">
          <w:rPr>
            <w:noProof/>
            <w:webHidden/>
          </w:rPr>
          <w:fldChar w:fldCharType="begin"/>
        </w:r>
        <w:r w:rsidR="00B5798D">
          <w:rPr>
            <w:noProof/>
            <w:webHidden/>
          </w:rPr>
          <w:instrText xml:space="preserve"> PAGEREF _Toc369706384 \h </w:instrText>
        </w:r>
        <w:r w:rsidR="00B5798D">
          <w:rPr>
            <w:noProof/>
            <w:webHidden/>
          </w:rPr>
        </w:r>
        <w:r w:rsidR="00B5798D">
          <w:rPr>
            <w:noProof/>
            <w:webHidden/>
          </w:rPr>
          <w:fldChar w:fldCharType="separate"/>
        </w:r>
        <w:r w:rsidR="0033753C">
          <w:rPr>
            <w:noProof/>
            <w:webHidden/>
          </w:rPr>
          <w:t>1</w:t>
        </w:r>
        <w:r w:rsidR="00B5798D">
          <w:rPr>
            <w:noProof/>
            <w:webHidden/>
          </w:rPr>
          <w:fldChar w:fldCharType="end"/>
        </w:r>
      </w:hyperlink>
    </w:p>
    <w:p w14:paraId="4E9AF484" w14:textId="77777777" w:rsidR="00B5798D" w:rsidRDefault="008930F5">
      <w:pPr>
        <w:pStyle w:val="17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369706385" w:history="1">
        <w:r w:rsidR="00B5798D" w:rsidRPr="008B75C4">
          <w:rPr>
            <w:rStyle w:val="a5"/>
          </w:rPr>
          <w:t>Требования к выполнению задачи</w:t>
        </w:r>
        <w:r w:rsidR="00B5798D">
          <w:rPr>
            <w:webHidden/>
          </w:rPr>
          <w:tab/>
        </w:r>
        <w:r w:rsidR="00B5798D">
          <w:rPr>
            <w:webHidden/>
          </w:rPr>
          <w:fldChar w:fldCharType="begin"/>
        </w:r>
        <w:r w:rsidR="00B5798D">
          <w:rPr>
            <w:webHidden/>
          </w:rPr>
          <w:instrText xml:space="preserve"> PAGEREF _Toc369706385 \h </w:instrText>
        </w:r>
        <w:r w:rsidR="00B5798D">
          <w:rPr>
            <w:webHidden/>
          </w:rPr>
        </w:r>
        <w:r w:rsidR="00B5798D">
          <w:rPr>
            <w:webHidden/>
          </w:rPr>
          <w:fldChar w:fldCharType="separate"/>
        </w:r>
        <w:r w:rsidR="0033753C">
          <w:rPr>
            <w:webHidden/>
          </w:rPr>
          <w:t>1</w:t>
        </w:r>
        <w:r w:rsidR="00B5798D">
          <w:rPr>
            <w:webHidden/>
          </w:rPr>
          <w:fldChar w:fldCharType="end"/>
        </w:r>
      </w:hyperlink>
    </w:p>
    <w:p w14:paraId="4E9AF485" w14:textId="77777777" w:rsidR="001F2EAB" w:rsidRDefault="005C3EF6" w:rsidP="009E0467">
      <w:pPr>
        <w:pStyle w:val="a8"/>
      </w:pPr>
      <w:r>
        <w:fldChar w:fldCharType="end"/>
      </w:r>
    </w:p>
    <w:p w14:paraId="4E9AF486" w14:textId="77777777" w:rsidR="001F2EAB" w:rsidRDefault="00B5798D" w:rsidP="009B18EB">
      <w:pPr>
        <w:pStyle w:val="1"/>
      </w:pPr>
      <w:bookmarkStart w:id="1" w:name="_Toc369706383"/>
      <w:r>
        <w:t>Формулировка зада</w:t>
      </w:r>
      <w:r w:rsidR="0033753C">
        <w:t>ч</w:t>
      </w:r>
      <w:r>
        <w:t>и</w:t>
      </w:r>
      <w:bookmarkEnd w:id="1"/>
    </w:p>
    <w:p w14:paraId="4E9AF487" w14:textId="77777777" w:rsidR="00B5798D" w:rsidRDefault="00B5798D" w:rsidP="00B5798D">
      <w:pPr>
        <w:pStyle w:val="aff5"/>
      </w:pPr>
      <w:r>
        <w:t xml:space="preserve">Есть N файлов </w:t>
      </w:r>
      <w:proofErr w:type="spellStart"/>
      <w:r>
        <w:t>excel</w:t>
      </w:r>
      <w:proofErr w:type="spellEnd"/>
      <w:r>
        <w:t xml:space="preserve"> в папке. В файлах лежит информация о планах работы и сотрудниках участвующих в проектах. Файлы внутри выглядят так:</w:t>
      </w:r>
    </w:p>
    <w:p w14:paraId="4E9AF488" w14:textId="77777777" w:rsidR="00B5798D" w:rsidRDefault="00B5798D" w:rsidP="00B5798D">
      <w:pPr>
        <w:pStyle w:val="aff5"/>
      </w:pPr>
    </w:p>
    <w:tbl>
      <w:tblPr>
        <w:tblStyle w:val="aff9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8"/>
        <w:gridCol w:w="1444"/>
        <w:gridCol w:w="1181"/>
        <w:gridCol w:w="1200"/>
        <w:gridCol w:w="989"/>
        <w:gridCol w:w="862"/>
        <w:gridCol w:w="850"/>
        <w:gridCol w:w="808"/>
        <w:gridCol w:w="976"/>
        <w:gridCol w:w="916"/>
      </w:tblGrid>
      <w:tr w:rsidR="0051142D" w:rsidRPr="00987FB9" w14:paraId="4E9AF48F" w14:textId="2B2C7D68" w:rsidTr="0051142D">
        <w:tc>
          <w:tcPr>
            <w:tcW w:w="1137" w:type="dxa"/>
          </w:tcPr>
          <w:p w14:paraId="4E9AF48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Название проекта</w:t>
            </w:r>
          </w:p>
        </w:tc>
        <w:tc>
          <w:tcPr>
            <w:tcW w:w="1495" w:type="dxa"/>
          </w:tcPr>
          <w:p w14:paraId="4E9AF48A" w14:textId="224A80BB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Руководитель</w:t>
            </w:r>
          </w:p>
        </w:tc>
        <w:tc>
          <w:tcPr>
            <w:tcW w:w="1221" w:type="dxa"/>
          </w:tcPr>
          <w:p w14:paraId="4E9AF48B" w14:textId="11FEB0AD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план.</w:t>
            </w:r>
          </w:p>
        </w:tc>
        <w:tc>
          <w:tcPr>
            <w:tcW w:w="1251" w:type="dxa"/>
          </w:tcPr>
          <w:p w14:paraId="572DF8B8" w14:textId="284D48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Дата сдачи факт.</w:t>
            </w:r>
          </w:p>
        </w:tc>
        <w:tc>
          <w:tcPr>
            <w:tcW w:w="1086" w:type="dxa"/>
          </w:tcPr>
          <w:p w14:paraId="7DB57B6D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4E9AF48C" w14:textId="53493F23" w:rsidR="0051142D" w:rsidRPr="0051142D" w:rsidRDefault="0051142D" w:rsidP="005114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886" w:type="dxa"/>
          </w:tcPr>
          <w:p w14:paraId="3B9DEF69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  <w:p w14:paraId="72986CD6" w14:textId="17DD38AF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874" w:type="dxa"/>
          </w:tcPr>
          <w:p w14:paraId="3A4B4A34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4E9AF48D" w14:textId="1803F7C5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723" w:type="dxa"/>
          </w:tcPr>
          <w:p w14:paraId="06DC9EEA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Петров И.И.</w:t>
            </w:r>
          </w:p>
          <w:p w14:paraId="21779EA1" w14:textId="3841AACA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  <w:tc>
          <w:tcPr>
            <w:tcW w:w="1011" w:type="dxa"/>
          </w:tcPr>
          <w:p w14:paraId="0571D8D3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4E9AF48E" w14:textId="7B97C86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</w:t>
            </w:r>
            <w:r w:rsidRPr="0051142D">
              <w:rPr>
                <w:sz w:val="18"/>
                <w:szCs w:val="18"/>
              </w:rPr>
              <w:t>лан.</w:t>
            </w:r>
          </w:p>
        </w:tc>
        <w:tc>
          <w:tcPr>
            <w:tcW w:w="630" w:type="dxa"/>
          </w:tcPr>
          <w:p w14:paraId="4A41D5FB" w14:textId="77777777" w:rsid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  <w:p w14:paraId="64D3BCE5" w14:textId="501A6C07" w:rsidR="0051142D" w:rsidRPr="0051142D" w:rsidRDefault="0051142D" w:rsidP="002437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</w:t>
            </w:r>
            <w:r w:rsidRPr="0051142D">
              <w:rPr>
                <w:sz w:val="18"/>
                <w:szCs w:val="18"/>
              </w:rPr>
              <w:t>акт.</w:t>
            </w:r>
          </w:p>
        </w:tc>
      </w:tr>
      <w:tr w:rsidR="0051142D" w:rsidRPr="00987FB9" w14:paraId="4E9AF496" w14:textId="0A4DC3B0" w:rsidTr="0051142D">
        <w:tc>
          <w:tcPr>
            <w:tcW w:w="1137" w:type="dxa"/>
          </w:tcPr>
          <w:p w14:paraId="4E9AF490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</w:t>
            </w:r>
            <w:proofErr w:type="gramStart"/>
            <w:r w:rsidRPr="0051142D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5" w:type="dxa"/>
          </w:tcPr>
          <w:p w14:paraId="4E9AF491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Иванов Р.А.</w:t>
            </w:r>
          </w:p>
        </w:tc>
        <w:tc>
          <w:tcPr>
            <w:tcW w:w="1221" w:type="dxa"/>
          </w:tcPr>
          <w:p w14:paraId="4E9AF492" w14:textId="69BCFD96" w:rsidR="0051142D" w:rsidRPr="0051142D" w:rsidRDefault="0051142D" w:rsidP="0051142D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1.10.2013</w:t>
            </w:r>
          </w:p>
        </w:tc>
        <w:tc>
          <w:tcPr>
            <w:tcW w:w="1251" w:type="dxa"/>
          </w:tcPr>
          <w:p w14:paraId="3453A012" w14:textId="0FBECFF9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30.09.2013</w:t>
            </w:r>
          </w:p>
        </w:tc>
        <w:tc>
          <w:tcPr>
            <w:tcW w:w="1086" w:type="dxa"/>
          </w:tcPr>
          <w:p w14:paraId="4E9AF493" w14:textId="452B972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361CA327" w14:textId="7B1CEBE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4" w:type="dxa"/>
          </w:tcPr>
          <w:p w14:paraId="4E9AF494" w14:textId="3826ECB0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3" w:type="dxa"/>
          </w:tcPr>
          <w:p w14:paraId="531BAF6F" w14:textId="528D0E41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11" w:type="dxa"/>
          </w:tcPr>
          <w:p w14:paraId="4E9AF495" w14:textId="5DB064E6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2</w:t>
            </w:r>
          </w:p>
        </w:tc>
        <w:tc>
          <w:tcPr>
            <w:tcW w:w="630" w:type="dxa"/>
          </w:tcPr>
          <w:p w14:paraId="6458DAFA" w14:textId="43B4BFA5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51142D" w:rsidRPr="00987FB9" w14:paraId="4E9AF49D" w14:textId="490215E6" w:rsidTr="0051142D">
        <w:tc>
          <w:tcPr>
            <w:tcW w:w="1137" w:type="dxa"/>
          </w:tcPr>
          <w:p w14:paraId="4E9AF497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Проект</w:t>
            </w:r>
            <w:proofErr w:type="gramStart"/>
            <w:r w:rsidRPr="0051142D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5" w:type="dxa"/>
          </w:tcPr>
          <w:p w14:paraId="4E9AF498" w14:textId="77777777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Сидоров М.В.</w:t>
            </w:r>
          </w:p>
        </w:tc>
        <w:tc>
          <w:tcPr>
            <w:tcW w:w="1221" w:type="dxa"/>
          </w:tcPr>
          <w:p w14:paraId="4E9AF499" w14:textId="2D0B6231" w:rsidR="0051142D" w:rsidRPr="0051142D" w:rsidRDefault="0051142D" w:rsidP="00243771">
            <w:pPr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15.10.2013</w:t>
            </w:r>
          </w:p>
        </w:tc>
        <w:tc>
          <w:tcPr>
            <w:tcW w:w="1251" w:type="dxa"/>
          </w:tcPr>
          <w:p w14:paraId="6C2596FC" w14:textId="421B5B18" w:rsidR="0051142D" w:rsidRPr="0051142D" w:rsidRDefault="0051142D" w:rsidP="0051142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16.10.2013</w:t>
            </w:r>
          </w:p>
        </w:tc>
        <w:tc>
          <w:tcPr>
            <w:tcW w:w="1086" w:type="dxa"/>
          </w:tcPr>
          <w:p w14:paraId="4E9AF49A" w14:textId="75EBA4FE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</w:t>
            </w:r>
          </w:p>
        </w:tc>
        <w:tc>
          <w:tcPr>
            <w:tcW w:w="886" w:type="dxa"/>
          </w:tcPr>
          <w:p w14:paraId="14B55491" w14:textId="20AF2B4D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4" w:type="dxa"/>
          </w:tcPr>
          <w:p w14:paraId="4E9AF49B" w14:textId="60180644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 w:rsidRPr="0051142D">
              <w:rPr>
                <w:sz w:val="18"/>
                <w:szCs w:val="18"/>
              </w:rPr>
              <w:t>10</w:t>
            </w:r>
          </w:p>
        </w:tc>
        <w:tc>
          <w:tcPr>
            <w:tcW w:w="723" w:type="dxa"/>
          </w:tcPr>
          <w:p w14:paraId="68C2B499" w14:textId="1F921ECF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11" w:type="dxa"/>
          </w:tcPr>
          <w:p w14:paraId="4E9AF49C" w14:textId="0868C61C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14:paraId="700F0739" w14:textId="77777777" w:rsidR="0051142D" w:rsidRPr="0051142D" w:rsidRDefault="0051142D" w:rsidP="00B5798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E9AF49E" w14:textId="77777777" w:rsidR="00B5798D" w:rsidRDefault="00B5798D" w:rsidP="00B5798D">
      <w:pPr>
        <w:pStyle w:val="aff5"/>
      </w:pPr>
    </w:p>
    <w:p w14:paraId="0828EB9F" w14:textId="458D8D07" w:rsidR="0051142D" w:rsidRDefault="0051142D" w:rsidP="00B5798D">
      <w:pPr>
        <w:pStyle w:val="aff5"/>
      </w:pPr>
      <w:r>
        <w:t>Колонки:</w:t>
      </w:r>
    </w:p>
    <w:p w14:paraId="564F917F" w14:textId="17119F29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Название проекта</w:t>
      </w:r>
    </w:p>
    <w:p w14:paraId="753BED75" w14:textId="1B7DD31A" w:rsidR="0051142D" w:rsidRPr="0051142D" w:rsidRDefault="0051142D" w:rsidP="0051142D">
      <w:pPr>
        <w:pStyle w:val="aff5"/>
        <w:numPr>
          <w:ilvl w:val="0"/>
          <w:numId w:val="22"/>
        </w:numPr>
      </w:pPr>
      <w:r w:rsidRPr="0051142D">
        <w:rPr>
          <w:sz w:val="18"/>
          <w:szCs w:val="18"/>
        </w:rPr>
        <w:t>Руководитель</w:t>
      </w:r>
      <w:r>
        <w:rPr>
          <w:sz w:val="18"/>
          <w:szCs w:val="18"/>
        </w:rPr>
        <w:t xml:space="preserve"> – сотрудник ответственный за проект</w:t>
      </w:r>
    </w:p>
    <w:p w14:paraId="069BA10B" w14:textId="0F2E9986" w:rsidR="0051142D" w:rsidRP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Дата сдачи (</w:t>
      </w:r>
      <w:proofErr w:type="spellStart"/>
      <w:r>
        <w:rPr>
          <w:sz w:val="18"/>
          <w:szCs w:val="18"/>
        </w:rPr>
        <w:t>палн</w:t>
      </w:r>
      <w:proofErr w:type="spellEnd"/>
      <w:r>
        <w:rPr>
          <w:sz w:val="18"/>
          <w:szCs w:val="18"/>
        </w:rPr>
        <w:t xml:space="preserve"> и факт) – планируемая и фактическая дата сдачи проекта</w:t>
      </w:r>
    </w:p>
    <w:p w14:paraId="72E9D21D" w14:textId="6B6A5193" w:rsidR="0051142D" w:rsidRDefault="0051142D" w:rsidP="0051142D">
      <w:pPr>
        <w:pStyle w:val="aff5"/>
        <w:numPr>
          <w:ilvl w:val="0"/>
          <w:numId w:val="22"/>
        </w:numPr>
      </w:pPr>
      <w:r>
        <w:rPr>
          <w:sz w:val="18"/>
          <w:szCs w:val="18"/>
        </w:rPr>
        <w:t>Список сотрудников (план и факт) – сколько человеко-дней каждого сотрудника потрачено на проект по плану и по факту.</w:t>
      </w:r>
    </w:p>
    <w:p w14:paraId="5B339F4B" w14:textId="77777777" w:rsidR="0051142D" w:rsidRDefault="0051142D" w:rsidP="00B5798D">
      <w:pPr>
        <w:pStyle w:val="aff5"/>
      </w:pPr>
    </w:p>
    <w:p w14:paraId="4E9AF49F" w14:textId="77777777" w:rsidR="00B5798D" w:rsidRDefault="00B5798D" w:rsidP="00B5798D">
      <w:pPr>
        <w:pStyle w:val="aff5"/>
      </w:pPr>
      <w:r>
        <w:t xml:space="preserve">Сотрудников и проектов может быть сколько угодно в каждом файле. </w:t>
      </w:r>
    </w:p>
    <w:p w14:paraId="4E9AF4A0" w14:textId="77777777" w:rsidR="00B5798D" w:rsidRDefault="00B5798D" w:rsidP="00B5798D">
      <w:pPr>
        <w:pStyle w:val="aff5"/>
      </w:pPr>
      <w:r>
        <w:t>В каждом файле полезная информация лежит только на первом листе.</w:t>
      </w:r>
    </w:p>
    <w:p w14:paraId="4E9AF4A1" w14:textId="77777777" w:rsidR="00B5798D" w:rsidRDefault="00B5798D" w:rsidP="00B5798D">
      <w:pPr>
        <w:pStyle w:val="aff5"/>
      </w:pPr>
      <w:r>
        <w:t xml:space="preserve">Необходимо по этим файлам оценить успешность сотрудников. Критерий для успешности выбрать </w:t>
      </w:r>
      <w:r w:rsidR="0033753C">
        <w:t>самому</w:t>
      </w:r>
      <w:r>
        <w:t>.</w:t>
      </w:r>
    </w:p>
    <w:p w14:paraId="4E9AF4A2" w14:textId="77777777" w:rsidR="00B5798D" w:rsidRDefault="00B5798D" w:rsidP="00B5798D">
      <w:pPr>
        <w:pStyle w:val="aff5"/>
      </w:pPr>
      <w:r>
        <w:t>Сделать вывод списка сотрудников в порядке их успешности по выбранному критерию.</w:t>
      </w:r>
    </w:p>
    <w:p w14:paraId="4E9AF4A3" w14:textId="77777777" w:rsidR="00B5798D" w:rsidRDefault="00B5798D" w:rsidP="00B5798D">
      <w:pPr>
        <w:pStyle w:val="31"/>
      </w:pPr>
      <w:bookmarkStart w:id="2" w:name="_Toc369706384"/>
      <w:r>
        <w:t>Цели</w:t>
      </w:r>
      <w:bookmarkEnd w:id="2"/>
    </w:p>
    <w:p w14:paraId="4E9AF4A4" w14:textId="77777777" w:rsidR="00B5798D" w:rsidRDefault="00B5798D" w:rsidP="00B5798D">
      <w:pPr>
        <w:pStyle w:val="aff5"/>
      </w:pPr>
      <w:r>
        <w:t>1. Продемонстрировать работоспособность механизма.</w:t>
      </w:r>
    </w:p>
    <w:p w14:paraId="4E9AF4A5" w14:textId="77777777" w:rsidR="00B5798D" w:rsidRDefault="00B5798D" w:rsidP="00B5798D">
      <w:pPr>
        <w:pStyle w:val="aff5"/>
      </w:pPr>
      <w:r>
        <w:t>2. Продумать, как в дальнейшем расширять эту задачу: как реализовать технически, как именно по функционалу можно расширять задачу.</w:t>
      </w:r>
    </w:p>
    <w:p w14:paraId="4E9AF4A6" w14:textId="77777777" w:rsidR="00B5798D" w:rsidRDefault="00B5798D" w:rsidP="00B5798D">
      <w:pPr>
        <w:pStyle w:val="aff5"/>
      </w:pPr>
    </w:p>
    <w:p w14:paraId="4E9AF4A7" w14:textId="77777777" w:rsidR="00B5798D" w:rsidRDefault="00B5798D" w:rsidP="00B5798D">
      <w:pPr>
        <w:pStyle w:val="1"/>
      </w:pPr>
      <w:bookmarkStart w:id="3" w:name="_Toc369706385"/>
      <w:r>
        <w:t>Требования к выполнению задачи</w:t>
      </w:r>
      <w:bookmarkEnd w:id="3"/>
    </w:p>
    <w:p w14:paraId="4E9AF4A8" w14:textId="77777777" w:rsidR="00B5798D" w:rsidRPr="00B5798D" w:rsidRDefault="00B5798D" w:rsidP="00B5798D">
      <w:pPr>
        <w:pStyle w:val="aff5"/>
        <w:numPr>
          <w:ilvl w:val="0"/>
          <w:numId w:val="21"/>
        </w:numPr>
      </w:pPr>
      <w:r>
        <w:t xml:space="preserve">Задача выполняется на </w:t>
      </w:r>
      <w:r>
        <w:rPr>
          <w:lang w:val="en-US"/>
        </w:rPr>
        <w:t>Python.</w:t>
      </w:r>
    </w:p>
    <w:p w14:paraId="4E9AF4A9" w14:textId="77777777" w:rsidR="00B5798D" w:rsidRDefault="00B5798D" w:rsidP="00B5798D">
      <w:pPr>
        <w:pStyle w:val="aff5"/>
        <w:numPr>
          <w:ilvl w:val="0"/>
          <w:numId w:val="21"/>
        </w:numPr>
      </w:pPr>
      <w:r>
        <w:t>Желательно с использованием сторонних библиотек.</w:t>
      </w:r>
    </w:p>
    <w:p w14:paraId="4E9AF4AA" w14:textId="77777777" w:rsidR="00B5798D" w:rsidRDefault="00B5798D" w:rsidP="00B5798D">
      <w:pPr>
        <w:pStyle w:val="aff5"/>
        <w:numPr>
          <w:ilvl w:val="0"/>
          <w:numId w:val="21"/>
        </w:numPr>
      </w:pPr>
      <w:r>
        <w:t xml:space="preserve">Решение должно состоять </w:t>
      </w:r>
      <w:proofErr w:type="gramStart"/>
      <w:r>
        <w:t>из</w:t>
      </w:r>
      <w:proofErr w:type="gramEnd"/>
      <w:r>
        <w:t>:</w:t>
      </w:r>
    </w:p>
    <w:p w14:paraId="4E9AF4AB" w14:textId="77777777" w:rsidR="00B5798D" w:rsidRDefault="00B5798D" w:rsidP="00B5798D">
      <w:pPr>
        <w:pStyle w:val="aff5"/>
        <w:numPr>
          <w:ilvl w:val="1"/>
          <w:numId w:val="21"/>
        </w:numPr>
      </w:pPr>
      <w:r>
        <w:t>документа описывающего текущее решение и перспективы его расширения;</w:t>
      </w:r>
    </w:p>
    <w:p w14:paraId="4E9AF4AC" w14:textId="77777777" w:rsidR="00B5798D" w:rsidRDefault="00B5798D" w:rsidP="00B5798D">
      <w:pPr>
        <w:pStyle w:val="aff5"/>
        <w:numPr>
          <w:ilvl w:val="1"/>
          <w:numId w:val="21"/>
        </w:numPr>
      </w:pPr>
      <w:r>
        <w:t>исходных файлов (которые можно выполнить и посмотреть на работу программы);</w:t>
      </w:r>
    </w:p>
    <w:p w14:paraId="4E9AF4AD" w14:textId="77777777" w:rsidR="00B5798D" w:rsidRDefault="00B5798D" w:rsidP="00B5798D">
      <w:pPr>
        <w:pStyle w:val="aff5"/>
        <w:numPr>
          <w:ilvl w:val="1"/>
          <w:numId w:val="21"/>
        </w:numPr>
      </w:pPr>
      <w:r>
        <w:t>сторонних библиотек, которые нужны для работы (или ссылок на них).</w:t>
      </w:r>
    </w:p>
    <w:sectPr w:rsidR="00B5798D" w:rsidSect="006E2D60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7" w:h="16840" w:code="9"/>
      <w:pgMar w:top="1134" w:right="851" w:bottom="1134" w:left="170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03F50" w14:textId="77777777" w:rsidR="008930F5" w:rsidRDefault="008930F5" w:rsidP="00A57215">
      <w:pPr>
        <w:spacing w:before="0" w:after="0"/>
      </w:pPr>
      <w:r>
        <w:separator/>
      </w:r>
    </w:p>
  </w:endnote>
  <w:endnote w:type="continuationSeparator" w:id="0">
    <w:p w14:paraId="76DA634B" w14:textId="77777777" w:rsidR="008930F5" w:rsidRDefault="008930F5" w:rsidP="00A572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7" w14:textId="77777777" w:rsidR="00276326" w:rsidRPr="00D41F5B" w:rsidRDefault="00276326" w:rsidP="006E2D60">
    <w:pPr>
      <w:framePr w:wrap="around" w:vAnchor="text" w:hAnchor="margin" w:xAlign="right" w:y="1"/>
      <w:jc w:val="left"/>
      <w:rPr>
        <w:b/>
      </w:rPr>
    </w:pPr>
    <w:r w:rsidRPr="00D41F5B">
      <w:rPr>
        <w:b/>
      </w:rPr>
      <w:fldChar w:fldCharType="begin"/>
    </w:r>
    <w:r w:rsidRPr="00D41F5B">
      <w:rPr>
        <w:b/>
      </w:rPr>
      <w:instrText xml:space="preserve">PAGE  </w:instrText>
    </w:r>
    <w:r w:rsidRPr="00D41F5B">
      <w:rPr>
        <w:b/>
      </w:rPr>
      <w:fldChar w:fldCharType="separate"/>
    </w:r>
    <w:r>
      <w:rPr>
        <w:b/>
        <w:noProof/>
      </w:rPr>
      <w:t>2</w:t>
    </w:r>
    <w:r w:rsidRPr="00D41F5B">
      <w:rPr>
        <w:b/>
      </w:rPr>
      <w:fldChar w:fldCharType="end"/>
    </w:r>
  </w:p>
  <w:p w14:paraId="4E9AF4B8" w14:textId="77777777" w:rsidR="00276326" w:rsidRPr="006F500C" w:rsidRDefault="00276326" w:rsidP="006E2D60">
    <w:pPr>
      <w:ind w:right="360" w:firstLine="360"/>
      <w:jc w:val="left"/>
    </w:pPr>
  </w:p>
  <w:p w14:paraId="4E9AF4B9" w14:textId="77777777" w:rsidR="00276326" w:rsidRDefault="00276326"/>
  <w:p w14:paraId="4E9AF4BA" w14:textId="77777777" w:rsidR="00276326" w:rsidRDefault="0027632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B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B5798D">
      <w:rPr>
        <w:b w:val="0"/>
        <w:noProof/>
      </w:rPr>
      <w:t>2</w:t>
    </w:r>
    <w:r w:rsidRPr="00012B21">
      <w:rPr>
        <w:b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C" w14:textId="77777777" w:rsidR="00276326" w:rsidRPr="00012B21" w:rsidRDefault="00276326" w:rsidP="00185A0F">
    <w:pPr>
      <w:pStyle w:val="affb"/>
      <w:tabs>
        <w:tab w:val="right" w:pos="9355"/>
      </w:tabs>
      <w:jc w:val="left"/>
      <w:rPr>
        <w:b w:val="0"/>
      </w:rPr>
    </w:pPr>
    <w:r w:rsidRPr="00012B21">
      <w:rPr>
        <w:b w:val="0"/>
        <w:color w:val="999999"/>
        <w:lang w:val="en-US"/>
      </w:rPr>
      <w:t>http://sbis.ru</w:t>
    </w:r>
    <w:r w:rsidRPr="00012B21">
      <w:rPr>
        <w:b w:val="0"/>
        <w:lang w:val="en-US"/>
      </w:rPr>
      <w:t xml:space="preserve"> </w:t>
    </w:r>
    <w:r w:rsidRPr="00012B21">
      <w:rPr>
        <w:b w:val="0"/>
      </w:rPr>
      <w:tab/>
    </w:r>
    <w:r w:rsidRPr="00012B21">
      <w:rPr>
        <w:b w:val="0"/>
      </w:rPr>
      <w:fldChar w:fldCharType="begin"/>
    </w:r>
    <w:r w:rsidRPr="00012B21">
      <w:rPr>
        <w:b w:val="0"/>
      </w:rPr>
      <w:instrText xml:space="preserve">PAGE  </w:instrText>
    </w:r>
    <w:r w:rsidRPr="00012B21">
      <w:rPr>
        <w:b w:val="0"/>
      </w:rPr>
      <w:fldChar w:fldCharType="separate"/>
    </w:r>
    <w:r w:rsidR="00B72624">
      <w:rPr>
        <w:b w:val="0"/>
        <w:noProof/>
      </w:rPr>
      <w:t>1</w:t>
    </w:r>
    <w:r w:rsidRPr="00012B21"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D0F24" w14:textId="77777777" w:rsidR="008930F5" w:rsidRDefault="008930F5" w:rsidP="00A57215">
      <w:pPr>
        <w:spacing w:before="0" w:after="0"/>
      </w:pPr>
      <w:r>
        <w:separator/>
      </w:r>
    </w:p>
  </w:footnote>
  <w:footnote w:type="continuationSeparator" w:id="0">
    <w:p w14:paraId="15C0C426" w14:textId="77777777" w:rsidR="008930F5" w:rsidRDefault="008930F5" w:rsidP="00A572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2" w14:textId="77777777" w:rsidR="00276326" w:rsidRPr="00D23F99" w:rsidRDefault="00276326" w:rsidP="006E2D60">
    <w:pPr>
      <w:pStyle w:val="ac"/>
      <w:rPr>
        <w:b/>
        <w:szCs w:val="17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4E9AF4BD" wp14:editId="4E9AF4BE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2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1&quot;  \* MERGEFORMAT ">
      <w:r w:rsidR="002E5355" w:rsidRPr="002E5355">
        <w:rPr>
          <w:bCs/>
          <w:noProof/>
          <w:szCs w:val="17"/>
        </w:rPr>
        <w:t>Цели</w:t>
      </w:r>
      <w:r w:rsidR="002E5355">
        <w:rPr>
          <w:noProof/>
        </w:rPr>
        <w:t xml:space="preserve"> проекта</w:t>
      </w:r>
    </w:fldSimple>
  </w:p>
  <w:p w14:paraId="4E9AF4B3" w14:textId="77777777" w:rsidR="00276326" w:rsidRDefault="00276326"/>
  <w:p w14:paraId="4E9AF4B4" w14:textId="77777777" w:rsidR="00276326" w:rsidRDefault="0027632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F4B5" w14:textId="77777777" w:rsidR="00276326" w:rsidRPr="002854B7" w:rsidRDefault="00276326" w:rsidP="002854B7">
    <w:r>
      <w:rPr>
        <w:noProof/>
      </w:rPr>
      <w:drawing>
        <wp:anchor distT="0" distB="0" distL="114300" distR="114300" simplePos="0" relativeHeight="251658240" behindDoc="1" locked="0" layoutInCell="1" allowOverlap="1" wp14:anchorId="4E9AF4BF" wp14:editId="4E9AF4C0">
          <wp:simplePos x="0" y="0"/>
          <wp:positionH relativeFrom="column">
            <wp:posOffset>-3810</wp:posOffset>
          </wp:positionH>
          <wp:positionV relativeFrom="paragraph">
            <wp:posOffset>138430</wp:posOffset>
          </wp:positionV>
          <wp:extent cx="5934075" cy="152400"/>
          <wp:effectExtent l="19050" t="0" r="9525" b="0"/>
          <wp:wrapNone/>
          <wp:docPr id="1" name="Рисунок 6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ЗАГОЛОВОК СТраницы&quot;  \* MERGEFORMAT ">
      <w:r w:rsidR="00B5798D" w:rsidRPr="00B5798D">
        <w:rPr>
          <w:b/>
          <w:bCs/>
          <w:noProof/>
        </w:rPr>
        <w:t>Задача Pyhon –</w:t>
      </w:r>
      <w:r w:rsidR="00B5798D">
        <w:rPr>
          <w:noProof/>
        </w:rPr>
        <w:t xml:space="preserve"> анализ успешности сотрудников</w:t>
      </w:r>
    </w:fldSimple>
    <w:r w:rsidRPr="002854B7">
      <w:tab/>
    </w:r>
  </w:p>
  <w:p w14:paraId="4E9AF4B6" w14:textId="77777777" w:rsidR="00276326" w:rsidRPr="0051142D" w:rsidRDefault="00276326" w:rsidP="006E2D6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7C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204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02223"/>
    <w:multiLevelType w:val="hybridMultilevel"/>
    <w:tmpl w:val="8C168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1C3AEC"/>
    <w:multiLevelType w:val="hybridMultilevel"/>
    <w:tmpl w:val="3DCC1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41E2F"/>
    <w:multiLevelType w:val="hybridMultilevel"/>
    <w:tmpl w:val="5464D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96D3954"/>
    <w:multiLevelType w:val="hybridMultilevel"/>
    <w:tmpl w:val="FA764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1547C23"/>
    <w:multiLevelType w:val="hybridMultilevel"/>
    <w:tmpl w:val="4560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23431"/>
    <w:multiLevelType w:val="hybridMultilevel"/>
    <w:tmpl w:val="0590A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503F2"/>
    <w:multiLevelType w:val="hybridMultilevel"/>
    <w:tmpl w:val="F52C4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3"/>
  </w:num>
  <w:num w:numId="13">
    <w:abstractNumId w:val="8"/>
  </w:num>
  <w:num w:numId="14">
    <w:abstractNumId w:val="9"/>
  </w:num>
  <w:num w:numId="15">
    <w:abstractNumId w:val="8"/>
    <w:lvlOverride w:ilvl="0">
      <w:startOverride w:val="1"/>
    </w:lvlOverride>
  </w:num>
  <w:num w:numId="16">
    <w:abstractNumId w:val="11"/>
  </w:num>
  <w:num w:numId="17">
    <w:abstractNumId w:val="12"/>
  </w:num>
  <w:num w:numId="18">
    <w:abstractNumId w:val="15"/>
  </w:num>
  <w:num w:numId="19">
    <w:abstractNumId w:val="17"/>
  </w:num>
  <w:num w:numId="20">
    <w:abstractNumId w:val="10"/>
  </w:num>
  <w:num w:numId="21">
    <w:abstractNumId w:val="18"/>
  </w:num>
  <w:num w:numId="22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2E5355"/>
    <w:rsid w:val="00012BC4"/>
    <w:rsid w:val="000271F1"/>
    <w:rsid w:val="00037DE6"/>
    <w:rsid w:val="00066105"/>
    <w:rsid w:val="000F16A5"/>
    <w:rsid w:val="000F1E99"/>
    <w:rsid w:val="00101918"/>
    <w:rsid w:val="00105F69"/>
    <w:rsid w:val="00116B22"/>
    <w:rsid w:val="00127EAC"/>
    <w:rsid w:val="0013608E"/>
    <w:rsid w:val="001778CF"/>
    <w:rsid w:val="00185A0F"/>
    <w:rsid w:val="001C2E3B"/>
    <w:rsid w:val="001F064F"/>
    <w:rsid w:val="001F227B"/>
    <w:rsid w:val="001F2EAB"/>
    <w:rsid w:val="001F5BF0"/>
    <w:rsid w:val="00202AD4"/>
    <w:rsid w:val="00207329"/>
    <w:rsid w:val="0021749D"/>
    <w:rsid w:val="002367F3"/>
    <w:rsid w:val="00243F7D"/>
    <w:rsid w:val="0025423D"/>
    <w:rsid w:val="002675FA"/>
    <w:rsid w:val="00275347"/>
    <w:rsid w:val="00276326"/>
    <w:rsid w:val="002854B7"/>
    <w:rsid w:val="002C5849"/>
    <w:rsid w:val="002E5355"/>
    <w:rsid w:val="002F0655"/>
    <w:rsid w:val="002F337B"/>
    <w:rsid w:val="002F3ADD"/>
    <w:rsid w:val="00302E22"/>
    <w:rsid w:val="0033291B"/>
    <w:rsid w:val="0033753C"/>
    <w:rsid w:val="00353956"/>
    <w:rsid w:val="00381F96"/>
    <w:rsid w:val="003E647A"/>
    <w:rsid w:val="00401EB4"/>
    <w:rsid w:val="00403B4B"/>
    <w:rsid w:val="00417853"/>
    <w:rsid w:val="004209E4"/>
    <w:rsid w:val="00421382"/>
    <w:rsid w:val="00461125"/>
    <w:rsid w:val="0047745B"/>
    <w:rsid w:val="004814A5"/>
    <w:rsid w:val="004969F9"/>
    <w:rsid w:val="004A64FB"/>
    <w:rsid w:val="004A6837"/>
    <w:rsid w:val="004B0F35"/>
    <w:rsid w:val="004B6AF1"/>
    <w:rsid w:val="004C1193"/>
    <w:rsid w:val="004C7406"/>
    <w:rsid w:val="004E7196"/>
    <w:rsid w:val="00503F75"/>
    <w:rsid w:val="00507985"/>
    <w:rsid w:val="0051142D"/>
    <w:rsid w:val="00522EE3"/>
    <w:rsid w:val="00554B96"/>
    <w:rsid w:val="00560AE5"/>
    <w:rsid w:val="00563B51"/>
    <w:rsid w:val="00563EF8"/>
    <w:rsid w:val="00573CEA"/>
    <w:rsid w:val="00587CE0"/>
    <w:rsid w:val="00591F72"/>
    <w:rsid w:val="00594735"/>
    <w:rsid w:val="0059528F"/>
    <w:rsid w:val="0059685A"/>
    <w:rsid w:val="005C3EF6"/>
    <w:rsid w:val="005D006A"/>
    <w:rsid w:val="00614E53"/>
    <w:rsid w:val="0061744E"/>
    <w:rsid w:val="006370D1"/>
    <w:rsid w:val="00654DEE"/>
    <w:rsid w:val="00672EE8"/>
    <w:rsid w:val="0068785E"/>
    <w:rsid w:val="006903EB"/>
    <w:rsid w:val="00694FA8"/>
    <w:rsid w:val="006B62F0"/>
    <w:rsid w:val="006C6914"/>
    <w:rsid w:val="006E2D60"/>
    <w:rsid w:val="006F2731"/>
    <w:rsid w:val="00710EC2"/>
    <w:rsid w:val="00720233"/>
    <w:rsid w:val="007219AC"/>
    <w:rsid w:val="007327BC"/>
    <w:rsid w:val="00756C0E"/>
    <w:rsid w:val="00776E77"/>
    <w:rsid w:val="00777E8D"/>
    <w:rsid w:val="00783202"/>
    <w:rsid w:val="007911F6"/>
    <w:rsid w:val="007A1024"/>
    <w:rsid w:val="007E05E4"/>
    <w:rsid w:val="007E4C1C"/>
    <w:rsid w:val="00806811"/>
    <w:rsid w:val="00815C8C"/>
    <w:rsid w:val="00825096"/>
    <w:rsid w:val="00835744"/>
    <w:rsid w:val="00857DD1"/>
    <w:rsid w:val="008753BC"/>
    <w:rsid w:val="008930F5"/>
    <w:rsid w:val="00897049"/>
    <w:rsid w:val="008B2117"/>
    <w:rsid w:val="008B23DA"/>
    <w:rsid w:val="008C7225"/>
    <w:rsid w:val="008D710E"/>
    <w:rsid w:val="008F6ABC"/>
    <w:rsid w:val="009036E7"/>
    <w:rsid w:val="0091334B"/>
    <w:rsid w:val="0098590C"/>
    <w:rsid w:val="00987FB9"/>
    <w:rsid w:val="00995742"/>
    <w:rsid w:val="009B18EB"/>
    <w:rsid w:val="009B6425"/>
    <w:rsid w:val="009C5CE9"/>
    <w:rsid w:val="009D69D6"/>
    <w:rsid w:val="009E0467"/>
    <w:rsid w:val="00A32121"/>
    <w:rsid w:val="00A57215"/>
    <w:rsid w:val="00A63F9F"/>
    <w:rsid w:val="00A66C59"/>
    <w:rsid w:val="00A80794"/>
    <w:rsid w:val="00A80AF9"/>
    <w:rsid w:val="00AC0536"/>
    <w:rsid w:val="00AC7855"/>
    <w:rsid w:val="00AD07CF"/>
    <w:rsid w:val="00AD29F5"/>
    <w:rsid w:val="00AE1519"/>
    <w:rsid w:val="00AE22AE"/>
    <w:rsid w:val="00AF230D"/>
    <w:rsid w:val="00AF5ECB"/>
    <w:rsid w:val="00B538FE"/>
    <w:rsid w:val="00B5798D"/>
    <w:rsid w:val="00B60349"/>
    <w:rsid w:val="00B72624"/>
    <w:rsid w:val="00B95300"/>
    <w:rsid w:val="00BA0B81"/>
    <w:rsid w:val="00BA2F0E"/>
    <w:rsid w:val="00BC12EB"/>
    <w:rsid w:val="00BF4BB0"/>
    <w:rsid w:val="00C14A58"/>
    <w:rsid w:val="00C216DF"/>
    <w:rsid w:val="00C30336"/>
    <w:rsid w:val="00CD322F"/>
    <w:rsid w:val="00CD62D3"/>
    <w:rsid w:val="00D25C81"/>
    <w:rsid w:val="00D60AC6"/>
    <w:rsid w:val="00D6298E"/>
    <w:rsid w:val="00D94453"/>
    <w:rsid w:val="00DC62D1"/>
    <w:rsid w:val="00E036F9"/>
    <w:rsid w:val="00E91B6A"/>
    <w:rsid w:val="00EE274D"/>
    <w:rsid w:val="00EF3AF7"/>
    <w:rsid w:val="00F119D9"/>
    <w:rsid w:val="00F1509E"/>
    <w:rsid w:val="00F169C3"/>
    <w:rsid w:val="00F33986"/>
    <w:rsid w:val="00F5270A"/>
    <w:rsid w:val="00F66BA6"/>
    <w:rsid w:val="00F676D5"/>
    <w:rsid w:val="00F81F52"/>
    <w:rsid w:val="00F932AD"/>
    <w:rsid w:val="00FA1682"/>
    <w:rsid w:val="00FA16E9"/>
    <w:rsid w:val="00FC2047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9AF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3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qFormat="1"/>
    <w:lsdException w:name="Title" w:qFormat="1"/>
    <w:lsdException w:name="Subtitle" w:qFormat="1"/>
    <w:lsdException w:name="Hyperlink" w:uiPriority="99"/>
    <w:lsdException w:name="Strong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uiPriority w:val="4"/>
    <w:qFormat/>
    <w:rsid w:val="009E0467"/>
    <w:pPr>
      <w:spacing w:before="120" w:after="120"/>
      <w:jc w:val="both"/>
    </w:pPr>
    <w:rPr>
      <w:rFonts w:ascii="Tahoma" w:hAnsi="Tahoma"/>
      <w:color w:val="16394F"/>
    </w:rPr>
  </w:style>
  <w:style w:type="paragraph" w:styleId="1">
    <w:name w:val="heading 1"/>
    <w:basedOn w:val="a1"/>
    <w:next w:val="a1"/>
    <w:uiPriority w:val="1"/>
    <w:qFormat/>
    <w:rsid w:val="00503F75"/>
    <w:pPr>
      <w:keepNext/>
      <w:spacing w:before="100" w:beforeAutospacing="1" w:after="100" w:afterAutospacing="1"/>
      <w:outlineLvl w:val="0"/>
    </w:pPr>
    <w:rPr>
      <w:color w:val="871D0E"/>
      <w:kern w:val="36"/>
      <w:sz w:val="36"/>
      <w:szCs w:val="40"/>
    </w:rPr>
  </w:style>
  <w:style w:type="paragraph" w:styleId="21">
    <w:name w:val="heading 2"/>
    <w:basedOn w:val="a1"/>
    <w:next w:val="a1"/>
    <w:link w:val="22"/>
    <w:uiPriority w:val="2"/>
    <w:qFormat/>
    <w:rsid w:val="00503F75"/>
    <w:pPr>
      <w:keepNext/>
      <w:spacing w:before="400"/>
      <w:jc w:val="left"/>
      <w:outlineLvl w:val="1"/>
    </w:pPr>
    <w:rPr>
      <w:color w:val="003366"/>
      <w:sz w:val="32"/>
      <w:szCs w:val="44"/>
    </w:rPr>
  </w:style>
  <w:style w:type="paragraph" w:styleId="31">
    <w:name w:val="heading 3"/>
    <w:basedOn w:val="a1"/>
    <w:next w:val="a1"/>
    <w:uiPriority w:val="3"/>
    <w:qFormat/>
    <w:rsid w:val="00503F75"/>
    <w:pPr>
      <w:keepNext/>
      <w:spacing w:before="360"/>
      <w:jc w:val="left"/>
      <w:outlineLvl w:val="2"/>
    </w:pPr>
    <w:rPr>
      <w:b/>
      <w:iCs/>
      <w:color w:val="003366"/>
      <w:sz w:val="24"/>
    </w:rPr>
  </w:style>
  <w:style w:type="paragraph" w:styleId="41">
    <w:name w:val="heading 4"/>
    <w:basedOn w:val="a1"/>
    <w:next w:val="a1"/>
    <w:semiHidden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1"/>
    <w:next w:val="a1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F119D9"/>
    <w:rPr>
      <w:color w:val="1F497D"/>
      <w:u w:val="single"/>
    </w:rPr>
  </w:style>
  <w:style w:type="character" w:styleId="a6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7">
    <w:name w:val="Normal (Web)"/>
    <w:basedOn w:val="a1"/>
    <w:uiPriority w:val="99"/>
    <w:semiHidden/>
    <w:rsid w:val="000271F1"/>
    <w:pPr>
      <w:spacing w:before="150" w:after="150"/>
    </w:pPr>
    <w:rPr>
      <w:rFonts w:cs="Tahoma"/>
    </w:rPr>
  </w:style>
  <w:style w:type="paragraph" w:customStyle="1" w:styleId="a8">
    <w:name w:val="Важно"/>
    <w:basedOn w:val="a1"/>
    <w:next w:val="a1"/>
    <w:uiPriority w:val="8"/>
    <w:qFormat/>
    <w:rsid w:val="009E0467"/>
    <w:rPr>
      <w:rFonts w:cs="Tahoma"/>
      <w:b/>
    </w:rPr>
  </w:style>
  <w:style w:type="paragraph" w:customStyle="1" w:styleId="a9">
    <w:name w:val="Пример"/>
    <w:basedOn w:val="a1"/>
    <w:autoRedefine/>
    <w:uiPriority w:val="9"/>
    <w:qFormat/>
    <w:rsid w:val="00037DE6"/>
    <w:pPr>
      <w:spacing w:before="150" w:after="150"/>
      <w:ind w:left="284"/>
      <w:jc w:val="left"/>
    </w:pPr>
    <w:rPr>
      <w:i/>
      <w:iCs/>
    </w:rPr>
  </w:style>
  <w:style w:type="paragraph" w:styleId="aa">
    <w:name w:val="Document Map"/>
    <w:basedOn w:val="a1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4"/>
    <w:semiHidden/>
    <w:rsid w:val="00D6298E"/>
    <w:pPr>
      <w:numPr>
        <w:numId w:val="1"/>
      </w:numPr>
    </w:pPr>
  </w:style>
  <w:style w:type="numbering" w:styleId="1ai">
    <w:name w:val="Outline List 1"/>
    <w:basedOn w:val="a4"/>
    <w:semiHidden/>
    <w:rsid w:val="00D6298E"/>
    <w:pPr>
      <w:numPr>
        <w:numId w:val="2"/>
      </w:numPr>
    </w:pPr>
  </w:style>
  <w:style w:type="paragraph" w:styleId="HTML">
    <w:name w:val="HTML Address"/>
    <w:basedOn w:val="a1"/>
    <w:semiHidden/>
    <w:rsid w:val="00D6298E"/>
    <w:rPr>
      <w:i/>
      <w:iCs/>
    </w:rPr>
  </w:style>
  <w:style w:type="paragraph" w:styleId="ab">
    <w:name w:val="envelope address"/>
    <w:basedOn w:val="a1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2"/>
    <w:semiHidden/>
    <w:rsid w:val="00D6298E"/>
  </w:style>
  <w:style w:type="table" w:styleId="-1">
    <w:name w:val="Table Web 1"/>
    <w:basedOn w:val="a3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3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3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1"/>
    <w:uiPriority w:val="10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1"/>
    <w:next w:val="a1"/>
    <w:semiHidden/>
    <w:rsid w:val="00D6298E"/>
  </w:style>
  <w:style w:type="paragraph" w:styleId="ae">
    <w:name w:val="Note Heading"/>
    <w:basedOn w:val="a1"/>
    <w:next w:val="a1"/>
    <w:semiHidden/>
    <w:rsid w:val="00D6298E"/>
  </w:style>
  <w:style w:type="table" w:styleId="af">
    <w:name w:val="Table Elegant"/>
    <w:basedOn w:val="a3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3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3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3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3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1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1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1"/>
    <w:semiHidden/>
    <w:rsid w:val="00D6298E"/>
    <w:pPr>
      <w:numPr>
        <w:numId w:val="3"/>
      </w:numPr>
    </w:pPr>
  </w:style>
  <w:style w:type="paragraph" w:styleId="30">
    <w:name w:val="List Bullet 3"/>
    <w:basedOn w:val="a1"/>
    <w:semiHidden/>
    <w:rsid w:val="00D6298E"/>
    <w:pPr>
      <w:numPr>
        <w:numId w:val="4"/>
      </w:numPr>
    </w:pPr>
  </w:style>
  <w:style w:type="paragraph" w:styleId="40">
    <w:name w:val="List Bullet 4"/>
    <w:basedOn w:val="a1"/>
    <w:semiHidden/>
    <w:rsid w:val="00D6298E"/>
    <w:pPr>
      <w:numPr>
        <w:numId w:val="5"/>
      </w:numPr>
    </w:pPr>
  </w:style>
  <w:style w:type="paragraph" w:styleId="50">
    <w:name w:val="List Bullet 5"/>
    <w:basedOn w:val="a1"/>
    <w:semiHidden/>
    <w:rsid w:val="00D6298E"/>
    <w:pPr>
      <w:numPr>
        <w:numId w:val="6"/>
      </w:numPr>
    </w:pPr>
  </w:style>
  <w:style w:type="paragraph" w:styleId="af3">
    <w:name w:val="Title"/>
    <w:basedOn w:val="a1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footer"/>
    <w:basedOn w:val="a1"/>
    <w:uiPriority w:val="11"/>
    <w:semiHidden/>
    <w:rsid w:val="00D6298E"/>
    <w:pPr>
      <w:tabs>
        <w:tab w:val="center" w:pos="4677"/>
        <w:tab w:val="right" w:pos="9355"/>
      </w:tabs>
    </w:pPr>
  </w:style>
  <w:style w:type="character" w:styleId="af5">
    <w:name w:val="page number"/>
    <w:basedOn w:val="a2"/>
    <w:semiHidden/>
    <w:rsid w:val="00D6298E"/>
  </w:style>
  <w:style w:type="character" w:styleId="af6">
    <w:name w:val="line number"/>
    <w:basedOn w:val="a2"/>
    <w:semiHidden/>
    <w:rsid w:val="00D6298E"/>
  </w:style>
  <w:style w:type="paragraph" w:styleId="2">
    <w:name w:val="List Number 2"/>
    <w:basedOn w:val="a1"/>
    <w:semiHidden/>
    <w:rsid w:val="00D6298E"/>
    <w:pPr>
      <w:numPr>
        <w:numId w:val="7"/>
      </w:numPr>
    </w:pPr>
  </w:style>
  <w:style w:type="paragraph" w:styleId="3">
    <w:name w:val="List Number 3"/>
    <w:basedOn w:val="a1"/>
    <w:semiHidden/>
    <w:rsid w:val="00D6298E"/>
    <w:pPr>
      <w:numPr>
        <w:numId w:val="8"/>
      </w:numPr>
    </w:pPr>
  </w:style>
  <w:style w:type="paragraph" w:styleId="4">
    <w:name w:val="List Number 4"/>
    <w:basedOn w:val="a1"/>
    <w:semiHidden/>
    <w:rsid w:val="00D6298E"/>
    <w:pPr>
      <w:numPr>
        <w:numId w:val="9"/>
      </w:numPr>
    </w:pPr>
  </w:style>
  <w:style w:type="paragraph" w:styleId="5">
    <w:name w:val="List Number 5"/>
    <w:basedOn w:val="a1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1"/>
    <w:semiHidden/>
    <w:rsid w:val="00D6298E"/>
    <w:rPr>
      <w:rFonts w:ascii="Arial" w:hAnsi="Arial" w:cs="Arial"/>
    </w:rPr>
  </w:style>
  <w:style w:type="table" w:styleId="12">
    <w:name w:val="Table 3D effects 1"/>
    <w:basedOn w:val="a3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3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1"/>
    <w:semiHidden/>
    <w:rsid w:val="00D6298E"/>
    <w:pPr>
      <w:spacing w:line="480" w:lineRule="auto"/>
    </w:pPr>
  </w:style>
  <w:style w:type="paragraph" w:styleId="34">
    <w:name w:val="Body Text 3"/>
    <w:basedOn w:val="a1"/>
    <w:semiHidden/>
    <w:rsid w:val="00D6298E"/>
    <w:rPr>
      <w:sz w:val="16"/>
      <w:szCs w:val="16"/>
    </w:rPr>
  </w:style>
  <w:style w:type="paragraph" w:styleId="29">
    <w:name w:val="Body Text Indent 2"/>
    <w:basedOn w:val="a1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1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7">
    <w:name w:val="Subtitle"/>
    <w:basedOn w:val="a1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8">
    <w:name w:val="Signature"/>
    <w:basedOn w:val="a1"/>
    <w:semiHidden/>
    <w:rsid w:val="00D6298E"/>
    <w:pPr>
      <w:ind w:left="4252"/>
    </w:pPr>
  </w:style>
  <w:style w:type="paragraph" w:styleId="af9">
    <w:name w:val="Salutation"/>
    <w:basedOn w:val="a1"/>
    <w:next w:val="a1"/>
    <w:semiHidden/>
    <w:rsid w:val="00D6298E"/>
  </w:style>
  <w:style w:type="paragraph" w:styleId="afa">
    <w:name w:val="List Continue"/>
    <w:basedOn w:val="a1"/>
    <w:semiHidden/>
    <w:rsid w:val="00D6298E"/>
    <w:pPr>
      <w:ind w:left="283"/>
    </w:pPr>
  </w:style>
  <w:style w:type="paragraph" w:styleId="2a">
    <w:name w:val="List Continue 2"/>
    <w:basedOn w:val="a1"/>
    <w:semiHidden/>
    <w:rsid w:val="00D6298E"/>
    <w:pPr>
      <w:ind w:left="566"/>
    </w:pPr>
  </w:style>
  <w:style w:type="paragraph" w:styleId="36">
    <w:name w:val="List Continue 3"/>
    <w:basedOn w:val="a1"/>
    <w:semiHidden/>
    <w:rsid w:val="00D6298E"/>
    <w:pPr>
      <w:ind w:left="849"/>
    </w:pPr>
  </w:style>
  <w:style w:type="paragraph" w:styleId="43">
    <w:name w:val="List Continue 4"/>
    <w:basedOn w:val="a1"/>
    <w:semiHidden/>
    <w:rsid w:val="00D6298E"/>
    <w:pPr>
      <w:ind w:left="1132"/>
    </w:pPr>
  </w:style>
  <w:style w:type="paragraph" w:styleId="52">
    <w:name w:val="List Continue 5"/>
    <w:basedOn w:val="a1"/>
    <w:semiHidden/>
    <w:rsid w:val="00D6298E"/>
    <w:pPr>
      <w:ind w:left="1415"/>
    </w:pPr>
  </w:style>
  <w:style w:type="table" w:styleId="13">
    <w:name w:val="Table Simple 1"/>
    <w:basedOn w:val="a3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Closing"/>
    <w:basedOn w:val="a1"/>
    <w:semiHidden/>
    <w:rsid w:val="00D6298E"/>
    <w:pPr>
      <w:ind w:left="4252"/>
    </w:pPr>
  </w:style>
  <w:style w:type="table" w:styleId="14">
    <w:name w:val="Table Grid 1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3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3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3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3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Contemporary"/>
    <w:basedOn w:val="a3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d">
    <w:name w:val="List"/>
    <w:basedOn w:val="a1"/>
    <w:semiHidden/>
    <w:rsid w:val="00D6298E"/>
    <w:pPr>
      <w:ind w:left="283" w:hanging="283"/>
    </w:pPr>
  </w:style>
  <w:style w:type="paragraph" w:styleId="2d">
    <w:name w:val="List 2"/>
    <w:basedOn w:val="a1"/>
    <w:semiHidden/>
    <w:rsid w:val="00D6298E"/>
    <w:pPr>
      <w:ind w:left="566" w:hanging="283"/>
    </w:pPr>
  </w:style>
  <w:style w:type="paragraph" w:styleId="39">
    <w:name w:val="List 3"/>
    <w:basedOn w:val="a1"/>
    <w:semiHidden/>
    <w:rsid w:val="00D6298E"/>
    <w:pPr>
      <w:ind w:left="849" w:hanging="283"/>
    </w:pPr>
  </w:style>
  <w:style w:type="paragraph" w:styleId="45">
    <w:name w:val="List 4"/>
    <w:basedOn w:val="a1"/>
    <w:semiHidden/>
    <w:rsid w:val="00D6298E"/>
    <w:pPr>
      <w:ind w:left="1132" w:hanging="283"/>
    </w:pPr>
  </w:style>
  <w:style w:type="paragraph" w:styleId="54">
    <w:name w:val="List 5"/>
    <w:basedOn w:val="a1"/>
    <w:semiHidden/>
    <w:rsid w:val="00D6298E"/>
    <w:pPr>
      <w:ind w:left="1415" w:hanging="283"/>
    </w:pPr>
  </w:style>
  <w:style w:type="table" w:styleId="afe">
    <w:name w:val="Table Professional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1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4"/>
    <w:semiHidden/>
    <w:rsid w:val="00D6298E"/>
    <w:pPr>
      <w:numPr>
        <w:numId w:val="12"/>
      </w:numPr>
    </w:pPr>
  </w:style>
  <w:style w:type="table" w:styleId="15">
    <w:name w:val="Table Columns 1"/>
    <w:basedOn w:val="a3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">
    <w:name w:val="Strong"/>
    <w:semiHidden/>
    <w:qFormat/>
    <w:rsid w:val="00720233"/>
    <w:rPr>
      <w:b/>
      <w:bCs/>
    </w:rPr>
  </w:style>
  <w:style w:type="table" w:styleId="-10">
    <w:name w:val="Table List 1"/>
    <w:basedOn w:val="a3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3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3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3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3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0">
    <w:name w:val="Table Theme"/>
    <w:basedOn w:val="a3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3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Block Text"/>
    <w:basedOn w:val="a1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2">
    <w:name w:val="Message Header"/>
    <w:basedOn w:val="a1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3">
    <w:name w:val="E-mail Signature"/>
    <w:basedOn w:val="a1"/>
    <w:semiHidden/>
    <w:rsid w:val="00D6298E"/>
  </w:style>
  <w:style w:type="paragraph" w:styleId="aff4">
    <w:name w:val="Normal Indent"/>
    <w:basedOn w:val="a1"/>
    <w:semiHidden/>
    <w:rsid w:val="0013608E"/>
    <w:pPr>
      <w:ind w:left="708"/>
    </w:pPr>
  </w:style>
  <w:style w:type="paragraph" w:styleId="a">
    <w:name w:val="List Bullet"/>
    <w:basedOn w:val="a1"/>
    <w:autoRedefine/>
    <w:uiPriority w:val="6"/>
    <w:qFormat/>
    <w:rsid w:val="00037DE6"/>
    <w:pPr>
      <w:numPr>
        <w:numId w:val="14"/>
      </w:numPr>
      <w:spacing w:before="0" w:after="0" w:line="240" w:lineRule="exact"/>
      <w:jc w:val="left"/>
    </w:pPr>
  </w:style>
  <w:style w:type="paragraph" w:styleId="aff5">
    <w:name w:val="List Number"/>
    <w:basedOn w:val="a1"/>
    <w:autoRedefine/>
    <w:uiPriority w:val="5"/>
    <w:qFormat/>
    <w:rsid w:val="00B5798D"/>
    <w:pPr>
      <w:spacing w:before="0" w:after="0"/>
    </w:pPr>
  </w:style>
  <w:style w:type="paragraph" w:customStyle="1" w:styleId="aff6">
    <w:name w:val="Заголовок таблицы"/>
    <w:basedOn w:val="a1"/>
    <w:autoRedefine/>
    <w:uiPriority w:val="7"/>
    <w:qFormat/>
    <w:rsid w:val="00037DE6"/>
    <w:pPr>
      <w:spacing w:before="100" w:beforeAutospacing="1" w:after="100" w:afterAutospacing="1"/>
      <w:jc w:val="left"/>
    </w:pPr>
    <w:rPr>
      <w:rFonts w:cs="Tahoma"/>
      <w:b/>
      <w:bCs/>
    </w:rPr>
  </w:style>
  <w:style w:type="paragraph" w:styleId="aff7">
    <w:name w:val="Plain Text"/>
    <w:basedOn w:val="a1"/>
    <w:semiHidden/>
    <w:rsid w:val="00D94453"/>
    <w:rPr>
      <w:rFonts w:ascii="Courier New" w:hAnsi="Courier New" w:cs="Courier New"/>
    </w:rPr>
  </w:style>
  <w:style w:type="paragraph" w:customStyle="1" w:styleId="aff8">
    <w:name w:val="Текст таблицы"/>
    <w:basedOn w:val="a1"/>
    <w:autoRedefine/>
    <w:uiPriority w:val="7"/>
    <w:qFormat/>
    <w:rsid w:val="00037DE6"/>
    <w:pPr>
      <w:spacing w:before="0" w:after="80"/>
      <w:jc w:val="left"/>
    </w:pPr>
    <w:rPr>
      <w:color w:val="091748"/>
    </w:rPr>
  </w:style>
  <w:style w:type="table" w:styleId="aff9">
    <w:name w:val="Table Grid"/>
    <w:basedOn w:val="a3"/>
    <w:semiHidden/>
    <w:rsid w:val="00D94453"/>
    <w:pPr>
      <w:widowControl w:val="0"/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f0">
    <w:name w:val="toc 2"/>
    <w:basedOn w:val="a1"/>
    <w:next w:val="a1"/>
    <w:autoRedefine/>
    <w:uiPriority w:val="39"/>
    <w:qFormat/>
    <w:rsid w:val="009B18EB"/>
    <w:pPr>
      <w:tabs>
        <w:tab w:val="right" w:leader="dot" w:pos="9345"/>
      </w:tabs>
      <w:spacing w:before="0" w:after="0"/>
      <w:ind w:left="198"/>
    </w:pPr>
    <w:rPr>
      <w:noProof/>
    </w:rPr>
  </w:style>
  <w:style w:type="paragraph" w:styleId="3c">
    <w:name w:val="toc 3"/>
    <w:basedOn w:val="a1"/>
    <w:next w:val="a1"/>
    <w:autoRedefine/>
    <w:uiPriority w:val="39"/>
    <w:qFormat/>
    <w:rsid w:val="00037DE6"/>
    <w:pPr>
      <w:spacing w:before="0" w:after="0"/>
      <w:ind w:left="403"/>
    </w:pPr>
  </w:style>
  <w:style w:type="paragraph" w:styleId="17">
    <w:name w:val="toc 1"/>
    <w:basedOn w:val="a1"/>
    <w:next w:val="a1"/>
    <w:autoRedefine/>
    <w:uiPriority w:val="39"/>
    <w:rsid w:val="009B18EB"/>
    <w:pPr>
      <w:tabs>
        <w:tab w:val="right" w:leader="dot" w:pos="9345"/>
      </w:tabs>
    </w:pPr>
    <w:rPr>
      <w:b/>
      <w:noProof/>
    </w:rPr>
  </w:style>
  <w:style w:type="paragraph" w:customStyle="1" w:styleId="affa">
    <w:name w:val="Заголовок страницы"/>
    <w:basedOn w:val="a1"/>
    <w:next w:val="a1"/>
    <w:autoRedefine/>
    <w:qFormat/>
    <w:rsid w:val="001F5BF0"/>
    <w:rPr>
      <w:b/>
      <w:noProof/>
      <w:color w:val="871D0E"/>
      <w:sz w:val="36"/>
    </w:rPr>
  </w:style>
  <w:style w:type="character" w:customStyle="1" w:styleId="22">
    <w:name w:val="Заголовок 2 Знак"/>
    <w:link w:val="21"/>
    <w:uiPriority w:val="2"/>
    <w:rsid w:val="00503F75"/>
    <w:rPr>
      <w:rFonts w:ascii="Tahoma" w:hAnsi="Tahoma"/>
      <w:color w:val="003366"/>
      <w:sz w:val="32"/>
      <w:szCs w:val="44"/>
    </w:rPr>
  </w:style>
  <w:style w:type="paragraph" w:customStyle="1" w:styleId="affb">
    <w:name w:val="Страница№"/>
    <w:basedOn w:val="a1"/>
    <w:semiHidden/>
    <w:rsid w:val="001F2EAB"/>
    <w:pPr>
      <w:jc w:val="right"/>
    </w:pPr>
    <w:rPr>
      <w:b/>
    </w:rPr>
  </w:style>
  <w:style w:type="paragraph" w:customStyle="1" w:styleId="affc">
    <w:name w:val="Пример кода"/>
    <w:basedOn w:val="a1"/>
    <w:uiPriority w:val="10"/>
    <w:qFormat/>
    <w:rsid w:val="006C6914"/>
    <w:pPr>
      <w:spacing w:before="0" w:after="0"/>
      <w:ind w:left="851"/>
      <w:jc w:val="left"/>
    </w:pPr>
    <w:rPr>
      <w:rFonts w:ascii="Courier New" w:hAnsi="Courier New"/>
      <w:sz w:val="16"/>
    </w:rPr>
  </w:style>
  <w:style w:type="paragraph" w:styleId="affd">
    <w:name w:val="List Paragraph"/>
    <w:basedOn w:val="a1"/>
    <w:uiPriority w:val="34"/>
    <w:semiHidden/>
    <w:qFormat/>
    <w:rsid w:val="0059685A"/>
    <w:pPr>
      <w:ind w:left="720"/>
      <w:contextualSpacing/>
    </w:pPr>
  </w:style>
  <w:style w:type="character" w:customStyle="1" w:styleId="objectbox">
    <w:name w:val="objectbox"/>
    <w:basedOn w:val="a2"/>
    <w:rsid w:val="005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\&#1058;&#1047;%20&#1091;&#1089;&#1082;&#1086;&#1088;&#1077;&#1085;&#1080;&#1077;%20&#1086;&#1090;&#1095;&#1077;&#1090;&#1085;&#1086;&#1089;&#109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SBIS-3-81</_dlc_DocId>
    <_dlc_DocIdUrl xmlns="19256e00-9ae2-4ab1-b2d6-a77dabb8d67c">
      <Url>http://inside.sbis.ru/doc/_layouts/DocIdRedir.aspx?ID=SBIS-3-81</Url>
      <Description>SBIS-3-81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469A3B-5237-4B5A-A8AE-1EC3FE5D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ускорение отчетности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Links>
    <vt:vector size="84" baseType="variant"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_Toc277587856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_Toc277587855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_Toc277587854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_Toc277587853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_Toc277587852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_Toc277587851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_Toc277587850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_Toc277587849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_Toc277587848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_Toc277587847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_Toc277587846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_Toc277587845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_Toc277587844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_Toc277587843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Тулин Е.В.</dc:creator>
  <cp:lastModifiedBy>Шестерикова Д.А.</cp:lastModifiedBy>
  <cp:revision>2</cp:revision>
  <dcterms:created xsi:type="dcterms:W3CDTF">2021-01-27T07:25:00Z</dcterms:created>
  <dcterms:modified xsi:type="dcterms:W3CDTF">2021-01-27T07:25:00Z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_dlc_DocIdItemGuid">
    <vt:lpwstr>a9f70882-7a99-402b-b024-5e060a6a0261</vt:lpwstr>
  </property>
  <property fmtid="{D5CDD505-2E9C-101B-9397-08002B2CF9AE}" pid="4" name="ContentTypeId">
    <vt:lpwstr>0x0101007957C76E58DD0B4B8822DC27D97F3F4900371D4DCA45115944AC122AE3120C0339</vt:lpwstr>
  </property>
  <property fmtid="{D5CDD505-2E9C-101B-9397-08002B2CF9AE}" pid="5" name="TaxCatchAll">
    <vt:lpwstr/>
  </property>
  <property fmtid="{D5CDD505-2E9C-101B-9397-08002B2CF9AE}" pid="6" name="TaxKeywordTaxHTField">
    <vt:lpwstr/>
  </property>
</Properties>
</file>